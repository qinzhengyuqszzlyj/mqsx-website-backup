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0B" w:rsidRPr="00F33952" w:rsidRDefault="0053140B" w:rsidP="00F33952">
      <w:pPr>
        <w:jc w:val="center"/>
        <w:rPr>
          <w:rFonts w:ascii="黑体" w:eastAsia="黑体" w:hAnsi="黑体"/>
          <w:b/>
          <w:sz w:val="30"/>
          <w:szCs w:val="30"/>
        </w:rPr>
      </w:pPr>
      <w:r w:rsidRPr="00E4324E">
        <w:rPr>
          <w:rFonts w:ascii="黑体" w:eastAsia="黑体" w:hAnsi="黑体" w:hint="eastAsia"/>
          <w:b/>
          <w:sz w:val="30"/>
          <w:szCs w:val="30"/>
        </w:rPr>
        <w:t>闵行区马桥实验小学制度框架</w:t>
      </w:r>
      <w:r>
        <w:rPr>
          <w:rFonts w:hint="eastAsia"/>
        </w:rPr>
        <w:t>（讨论稿）</w:t>
      </w:r>
    </w:p>
    <w:p w:rsidR="0053140B" w:rsidRPr="00337FC6" w:rsidRDefault="0053140B" w:rsidP="00F33952">
      <w:pPr>
        <w:spacing w:line="360" w:lineRule="exact"/>
        <w:rPr>
          <w:rFonts w:ascii="黑体" w:eastAsia="黑体" w:hAnsi="黑体"/>
          <w:b/>
          <w:sz w:val="24"/>
          <w:szCs w:val="24"/>
        </w:rPr>
      </w:pPr>
      <w:r w:rsidRPr="00337FC6">
        <w:rPr>
          <w:rFonts w:ascii="黑体" w:eastAsia="黑体" w:hAnsi="黑体" w:hint="eastAsia"/>
          <w:b/>
          <w:sz w:val="24"/>
          <w:szCs w:val="24"/>
        </w:rPr>
        <w:t>学校章程</w:t>
      </w:r>
    </w:p>
    <w:p w:rsidR="0053140B" w:rsidRPr="00337FC6" w:rsidRDefault="0053140B" w:rsidP="00F33952">
      <w:pPr>
        <w:spacing w:line="360" w:lineRule="exact"/>
        <w:rPr>
          <w:rFonts w:ascii="黑体" w:eastAsia="黑体" w:hAnsi="黑体"/>
          <w:b/>
          <w:sz w:val="24"/>
          <w:szCs w:val="24"/>
        </w:rPr>
      </w:pPr>
      <w:r w:rsidRPr="00337FC6">
        <w:rPr>
          <w:rFonts w:ascii="黑体" w:eastAsia="黑体" w:hAnsi="黑体" w:hint="eastAsia"/>
          <w:b/>
          <w:sz w:val="24"/>
          <w:szCs w:val="24"/>
        </w:rPr>
        <w:t>具体内容：</w:t>
      </w:r>
    </w:p>
    <w:p w:rsidR="0053140B" w:rsidRPr="00337FC6" w:rsidRDefault="0053140B" w:rsidP="00F33952">
      <w:pPr>
        <w:spacing w:line="360" w:lineRule="exact"/>
        <w:rPr>
          <w:rFonts w:ascii="黑体" w:eastAsia="黑体" w:hAnsi="黑体"/>
          <w:b/>
          <w:sz w:val="24"/>
          <w:szCs w:val="24"/>
        </w:rPr>
      </w:pPr>
      <w:r w:rsidRPr="00337FC6">
        <w:rPr>
          <w:rFonts w:ascii="黑体" w:eastAsia="黑体" w:hAnsi="黑体" w:hint="eastAsia"/>
          <w:b/>
          <w:sz w:val="24"/>
          <w:szCs w:val="24"/>
        </w:rPr>
        <w:t>一、教师发展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闵行区马桥实验小学教师发展部部门岗位职责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闵行区马桥实验小学事业单位岗位设置方案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闵行区马桥实验小学教职工绩效工资实施方案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闵行区马桥实验小学教职工贡献性奖励办法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闵行区马桥实验小学学科教研组长等岗位职责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闵行区马桥实验小学教师一日常规（包括护导工作细则</w:t>
      </w:r>
      <w:bookmarkStart w:id="0" w:name="_GoBack"/>
      <w:bookmarkEnd w:id="0"/>
      <w:r w:rsidRPr="00337FC6">
        <w:rPr>
          <w:rFonts w:hint="eastAsia"/>
          <w:sz w:val="24"/>
          <w:szCs w:val="24"/>
        </w:rPr>
        <w:t>）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闵行区马桥实验小学关于加班、代课、调休、请假等规定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闵行区马桥实验小学教学五环节管理细则</w:t>
      </w:r>
    </w:p>
    <w:p w:rsidR="0053140B" w:rsidRPr="00337FC6" w:rsidRDefault="0053140B" w:rsidP="00F33952">
      <w:pPr>
        <w:pStyle w:val="ListParagraph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闵行区马桥实验小学科研常规管理细则</w:t>
      </w:r>
    </w:p>
    <w:p w:rsidR="0053140B" w:rsidRPr="00337FC6" w:rsidRDefault="0053140B" w:rsidP="00F33952">
      <w:pPr>
        <w:pStyle w:val="ListParagraph"/>
        <w:spacing w:line="360" w:lineRule="exact"/>
        <w:ind w:firstLineChars="0" w:firstLine="0"/>
        <w:rPr>
          <w:rFonts w:ascii="黑体" w:eastAsia="黑体" w:hAnsi="黑体"/>
          <w:b/>
          <w:sz w:val="24"/>
          <w:szCs w:val="24"/>
        </w:rPr>
      </w:pPr>
      <w:r w:rsidRPr="00337FC6">
        <w:rPr>
          <w:rFonts w:ascii="黑体" w:eastAsia="黑体" w:hAnsi="黑体" w:hint="eastAsia"/>
          <w:b/>
          <w:sz w:val="24"/>
          <w:szCs w:val="24"/>
        </w:rPr>
        <w:t>二、学生发展</w:t>
      </w:r>
    </w:p>
    <w:p w:rsidR="0053140B" w:rsidRPr="00337FC6" w:rsidRDefault="0053140B" w:rsidP="00F33952">
      <w:pPr>
        <w:pStyle w:val="ListParagraph"/>
        <w:spacing w:line="360" w:lineRule="exact"/>
        <w:ind w:firstLineChars="0" w:firstLine="0"/>
        <w:rPr>
          <w:sz w:val="24"/>
          <w:szCs w:val="24"/>
        </w:rPr>
      </w:pPr>
      <w:r w:rsidRPr="00337FC6">
        <w:rPr>
          <w:sz w:val="24"/>
          <w:szCs w:val="24"/>
        </w:rPr>
        <w:t>2-1</w:t>
      </w:r>
      <w:r w:rsidRPr="00337FC6">
        <w:rPr>
          <w:rFonts w:hint="eastAsia"/>
          <w:sz w:val="24"/>
          <w:szCs w:val="24"/>
        </w:rPr>
        <w:t>闵行区马桥实验小学学生发展部部门岗位职责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>2-2</w:t>
      </w:r>
      <w:r w:rsidRPr="00337FC6">
        <w:rPr>
          <w:rFonts w:hint="eastAsia"/>
          <w:sz w:val="24"/>
          <w:szCs w:val="24"/>
        </w:rPr>
        <w:t>闵行区马桥实验小学学生一日常规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2-3 </w:t>
      </w:r>
      <w:r w:rsidRPr="00337FC6">
        <w:rPr>
          <w:rFonts w:hint="eastAsia"/>
          <w:sz w:val="24"/>
          <w:szCs w:val="24"/>
        </w:rPr>
        <w:t>闵行区马桥实验小学学生发展部管理细则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2-4 </w:t>
      </w:r>
      <w:r w:rsidRPr="00337FC6">
        <w:rPr>
          <w:rFonts w:hint="eastAsia"/>
          <w:sz w:val="24"/>
          <w:szCs w:val="24"/>
        </w:rPr>
        <w:t>闵行区马桥实验小学班集体建设细则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2-5 </w:t>
      </w:r>
      <w:r w:rsidRPr="00337FC6">
        <w:rPr>
          <w:rFonts w:hint="eastAsia"/>
          <w:sz w:val="24"/>
          <w:szCs w:val="24"/>
        </w:rPr>
        <w:t>闵行区马桥实验小学学生发展师资队伍建设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2-6 </w:t>
      </w:r>
      <w:r w:rsidRPr="00337FC6">
        <w:rPr>
          <w:rFonts w:hint="eastAsia"/>
          <w:sz w:val="24"/>
          <w:szCs w:val="24"/>
        </w:rPr>
        <w:t>闵行区马桥实验小学少先队建设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2-7 </w:t>
      </w:r>
      <w:r w:rsidRPr="00337FC6">
        <w:rPr>
          <w:rFonts w:hint="eastAsia"/>
          <w:sz w:val="24"/>
          <w:szCs w:val="24"/>
        </w:rPr>
        <w:t>闵行区马桥实验小学家校社联动制度</w:t>
      </w:r>
    </w:p>
    <w:p w:rsidR="0053140B" w:rsidRPr="00337FC6" w:rsidRDefault="0053140B" w:rsidP="00F33952">
      <w:pPr>
        <w:pStyle w:val="ListParagraph"/>
        <w:spacing w:line="360" w:lineRule="exact"/>
        <w:ind w:firstLineChars="0" w:firstLine="0"/>
        <w:rPr>
          <w:rFonts w:ascii="黑体" w:eastAsia="黑体" w:hAnsi="黑体"/>
          <w:b/>
          <w:sz w:val="24"/>
          <w:szCs w:val="24"/>
        </w:rPr>
      </w:pPr>
      <w:r w:rsidRPr="00337FC6">
        <w:rPr>
          <w:rFonts w:ascii="黑体" w:eastAsia="黑体" w:hAnsi="黑体" w:hint="eastAsia"/>
          <w:b/>
          <w:sz w:val="24"/>
          <w:szCs w:val="24"/>
        </w:rPr>
        <w:t>三、信息资源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3-1  </w:t>
      </w:r>
      <w:r w:rsidRPr="00337FC6">
        <w:rPr>
          <w:rFonts w:hint="eastAsia"/>
          <w:sz w:val="24"/>
          <w:szCs w:val="24"/>
        </w:rPr>
        <w:t>闵行区马桥实验小学信息资源部部门岗位职责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3-2  </w:t>
      </w:r>
      <w:r w:rsidRPr="00337FC6">
        <w:rPr>
          <w:rFonts w:hint="eastAsia"/>
          <w:sz w:val="24"/>
          <w:szCs w:val="24"/>
        </w:rPr>
        <w:t>闵行区马桥实验小学信息设备使用制度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3-3  </w:t>
      </w:r>
      <w:r w:rsidRPr="00337FC6">
        <w:rPr>
          <w:rFonts w:hint="eastAsia"/>
          <w:sz w:val="24"/>
          <w:szCs w:val="24"/>
        </w:rPr>
        <w:t>闵行区马桥实验小学信息资源安全制度</w:t>
      </w:r>
    </w:p>
    <w:p w:rsidR="0053140B" w:rsidRPr="00337FC6" w:rsidRDefault="0053140B" w:rsidP="00F33952">
      <w:pPr>
        <w:pStyle w:val="ListParagraph"/>
        <w:numPr>
          <w:ilvl w:val="1"/>
          <w:numId w:val="5"/>
        </w:numPr>
        <w:spacing w:line="360" w:lineRule="exact"/>
        <w:ind w:firstLineChars="0"/>
        <w:rPr>
          <w:sz w:val="24"/>
          <w:szCs w:val="24"/>
        </w:rPr>
      </w:pPr>
      <w:r w:rsidRPr="00337FC6">
        <w:rPr>
          <w:sz w:val="24"/>
          <w:szCs w:val="24"/>
        </w:rPr>
        <w:t xml:space="preserve"> </w:t>
      </w:r>
      <w:r w:rsidRPr="00337FC6">
        <w:rPr>
          <w:rFonts w:hint="eastAsia"/>
          <w:sz w:val="24"/>
          <w:szCs w:val="24"/>
        </w:rPr>
        <w:t>闵行区马桥实验小学校园网站建设制度</w:t>
      </w:r>
    </w:p>
    <w:p w:rsidR="0053140B" w:rsidRPr="00337FC6" w:rsidRDefault="0053140B" w:rsidP="00F33952">
      <w:pPr>
        <w:pStyle w:val="ListParagraph"/>
        <w:spacing w:line="360" w:lineRule="exact"/>
        <w:ind w:firstLineChars="0" w:firstLine="0"/>
        <w:rPr>
          <w:rFonts w:ascii="黑体" w:eastAsia="黑体" w:hAnsi="黑体"/>
          <w:b/>
          <w:sz w:val="24"/>
          <w:szCs w:val="24"/>
        </w:rPr>
      </w:pPr>
      <w:r w:rsidRPr="00337FC6">
        <w:rPr>
          <w:rFonts w:ascii="黑体" w:eastAsia="黑体" w:hAnsi="黑体" w:hint="eastAsia"/>
          <w:b/>
          <w:sz w:val="24"/>
          <w:szCs w:val="24"/>
        </w:rPr>
        <w:t>四、校务管理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4-1  </w:t>
      </w:r>
      <w:r w:rsidRPr="00337FC6">
        <w:rPr>
          <w:rFonts w:hint="eastAsia"/>
          <w:sz w:val="24"/>
          <w:szCs w:val="24"/>
        </w:rPr>
        <w:t>闵行区马桥实验小学校务管理部部门岗位职责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4-2  </w:t>
      </w:r>
      <w:r w:rsidRPr="00337FC6">
        <w:rPr>
          <w:rFonts w:hint="eastAsia"/>
          <w:sz w:val="24"/>
          <w:szCs w:val="24"/>
        </w:rPr>
        <w:t>闵行区马桥实验小学校务后勤人员工作制度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4-3  </w:t>
      </w:r>
      <w:r w:rsidRPr="00337FC6">
        <w:rPr>
          <w:rFonts w:hint="eastAsia"/>
          <w:sz w:val="24"/>
          <w:szCs w:val="24"/>
        </w:rPr>
        <w:t>闵行区马桥实验小学校务后勤各办公室工作制度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    </w:t>
      </w:r>
      <w:r w:rsidRPr="00337FC6">
        <w:rPr>
          <w:rFonts w:hint="eastAsia"/>
          <w:sz w:val="24"/>
          <w:szCs w:val="24"/>
        </w:rPr>
        <w:t>（财务室、卫生室、档案室、文印室、仓库等）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4-4  </w:t>
      </w:r>
      <w:r w:rsidRPr="00337FC6">
        <w:rPr>
          <w:rFonts w:hint="eastAsia"/>
          <w:sz w:val="24"/>
          <w:szCs w:val="24"/>
        </w:rPr>
        <w:t>闵行区马桥实验小学学生专用教室工作制度</w:t>
      </w:r>
    </w:p>
    <w:p w:rsidR="0053140B" w:rsidRPr="00337FC6" w:rsidRDefault="0053140B" w:rsidP="00F33952">
      <w:pPr>
        <w:spacing w:line="360" w:lineRule="exact"/>
        <w:ind w:firstLine="42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（阅览室、体育器材室、电脑教室、音乐教室、形体教室、美术教室、</w:t>
      </w:r>
    </w:p>
    <w:p w:rsidR="0053140B" w:rsidRPr="00337FC6" w:rsidRDefault="0053140B" w:rsidP="00F33952">
      <w:pPr>
        <w:spacing w:line="360" w:lineRule="exact"/>
        <w:ind w:firstLine="420"/>
        <w:rPr>
          <w:sz w:val="24"/>
          <w:szCs w:val="24"/>
        </w:rPr>
      </w:pPr>
      <w:r w:rsidRPr="00337FC6">
        <w:rPr>
          <w:sz w:val="24"/>
          <w:szCs w:val="24"/>
        </w:rPr>
        <w:t xml:space="preserve">  </w:t>
      </w:r>
      <w:r w:rsidRPr="00337FC6">
        <w:rPr>
          <w:rFonts w:hint="eastAsia"/>
          <w:sz w:val="24"/>
          <w:szCs w:val="24"/>
        </w:rPr>
        <w:t>自然教室、劳技教室、室内球场、广播室等）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4-5  </w:t>
      </w:r>
      <w:r w:rsidRPr="00337FC6">
        <w:rPr>
          <w:rFonts w:hint="eastAsia"/>
          <w:sz w:val="24"/>
          <w:szCs w:val="24"/>
        </w:rPr>
        <w:t>闵行区马桥实验小学校园安全防范制度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    </w:t>
      </w:r>
      <w:r w:rsidRPr="00337FC6">
        <w:rPr>
          <w:rFonts w:hint="eastAsia"/>
          <w:sz w:val="24"/>
          <w:szCs w:val="24"/>
        </w:rPr>
        <w:t>（门卫岗位职责、车辆进校、值班管理、学生接送、信息网络安全等）</w:t>
      </w:r>
    </w:p>
    <w:p w:rsidR="0053140B" w:rsidRPr="00337FC6" w:rsidRDefault="0053140B" w:rsidP="00F33952">
      <w:pPr>
        <w:spacing w:line="360" w:lineRule="exact"/>
        <w:rPr>
          <w:sz w:val="24"/>
          <w:szCs w:val="24"/>
        </w:rPr>
      </w:pPr>
      <w:r w:rsidRPr="00337FC6">
        <w:rPr>
          <w:sz w:val="24"/>
          <w:szCs w:val="24"/>
        </w:rPr>
        <w:t xml:space="preserve">4-6  </w:t>
      </w:r>
      <w:r w:rsidRPr="00337FC6">
        <w:rPr>
          <w:rFonts w:hint="eastAsia"/>
          <w:sz w:val="24"/>
          <w:szCs w:val="24"/>
        </w:rPr>
        <w:t>闵行区马桥实验小学卫生管理制度</w:t>
      </w:r>
    </w:p>
    <w:p w:rsidR="0053140B" w:rsidRPr="00337FC6" w:rsidRDefault="0053140B" w:rsidP="00337FC6">
      <w:pPr>
        <w:spacing w:line="360" w:lineRule="exact"/>
        <w:ind w:firstLine="480"/>
        <w:rPr>
          <w:sz w:val="24"/>
          <w:szCs w:val="24"/>
        </w:rPr>
      </w:pPr>
      <w:r w:rsidRPr="00337FC6">
        <w:rPr>
          <w:rFonts w:hint="eastAsia"/>
          <w:sz w:val="24"/>
          <w:szCs w:val="24"/>
        </w:rPr>
        <w:t>（食堂卫生、卫生防疫、健康晨检、学生分饭、饮水卫生、预防传染病等）</w:t>
      </w:r>
    </w:p>
    <w:sectPr w:rsidR="0053140B" w:rsidRPr="00337FC6" w:rsidSect="00B24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40B" w:rsidRDefault="0053140B" w:rsidP="00852831">
      <w:r>
        <w:separator/>
      </w:r>
    </w:p>
  </w:endnote>
  <w:endnote w:type="continuationSeparator" w:id="0">
    <w:p w:rsidR="0053140B" w:rsidRDefault="0053140B" w:rsidP="00852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notTrueType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40B" w:rsidRDefault="0053140B" w:rsidP="00852831">
      <w:r>
        <w:separator/>
      </w:r>
    </w:p>
  </w:footnote>
  <w:footnote w:type="continuationSeparator" w:id="0">
    <w:p w:rsidR="0053140B" w:rsidRDefault="0053140B" w:rsidP="008528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22869"/>
    <w:multiLevelType w:val="multilevel"/>
    <w:tmpl w:val="D99CBA0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284A660F"/>
    <w:multiLevelType w:val="multilevel"/>
    <w:tmpl w:val="1B667BE2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-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>
    <w:nsid w:val="4D1E3530"/>
    <w:multiLevelType w:val="hybridMultilevel"/>
    <w:tmpl w:val="9B76998A"/>
    <w:lvl w:ilvl="0" w:tplc="436E29D8">
      <w:start w:val="1"/>
      <w:numFmt w:val="decimal"/>
      <w:lvlText w:val="%1、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6862014"/>
    <w:multiLevelType w:val="hybridMultilevel"/>
    <w:tmpl w:val="8CC871A0"/>
    <w:lvl w:ilvl="0" w:tplc="8B189454">
      <w:start w:val="1"/>
      <w:numFmt w:val="bullet"/>
      <w:lvlText w:val=""/>
      <w:lvlJc w:val="left"/>
      <w:pPr>
        <w:tabs>
          <w:tab w:val="num" w:pos="0"/>
        </w:tabs>
      </w:pPr>
      <w:rPr>
        <w:rFonts w:ascii="Wingdings" w:hAnsi="Wingdings" w:hint="default"/>
        <w:snapToGrid w:val="0"/>
        <w:kern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A17436E"/>
    <w:multiLevelType w:val="multilevel"/>
    <w:tmpl w:val="3452BFA2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6FD5054B"/>
    <w:multiLevelType w:val="hybridMultilevel"/>
    <w:tmpl w:val="593CC28E"/>
    <w:lvl w:ilvl="0" w:tplc="1C02D86C">
      <w:start w:val="2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20C"/>
    <w:rsid w:val="00014F2F"/>
    <w:rsid w:val="00015805"/>
    <w:rsid w:val="000253FB"/>
    <w:rsid w:val="000300A2"/>
    <w:rsid w:val="000B68B9"/>
    <w:rsid w:val="001319CB"/>
    <w:rsid w:val="00167797"/>
    <w:rsid w:val="00182637"/>
    <w:rsid w:val="001827BF"/>
    <w:rsid w:val="002C776C"/>
    <w:rsid w:val="002D5512"/>
    <w:rsid w:val="002F0B14"/>
    <w:rsid w:val="003057DE"/>
    <w:rsid w:val="00337FC6"/>
    <w:rsid w:val="003463E8"/>
    <w:rsid w:val="003522C6"/>
    <w:rsid w:val="00387403"/>
    <w:rsid w:val="003A1E8A"/>
    <w:rsid w:val="004533CF"/>
    <w:rsid w:val="00472A0E"/>
    <w:rsid w:val="004B10BE"/>
    <w:rsid w:val="004B6ACD"/>
    <w:rsid w:val="004E2D92"/>
    <w:rsid w:val="0053140B"/>
    <w:rsid w:val="005629A5"/>
    <w:rsid w:val="00572F24"/>
    <w:rsid w:val="005864C1"/>
    <w:rsid w:val="00587539"/>
    <w:rsid w:val="005A39B1"/>
    <w:rsid w:val="00657C62"/>
    <w:rsid w:val="006700E6"/>
    <w:rsid w:val="00671DCA"/>
    <w:rsid w:val="006A4EC6"/>
    <w:rsid w:val="006B4A72"/>
    <w:rsid w:val="007B3B3E"/>
    <w:rsid w:val="007C4F3B"/>
    <w:rsid w:val="00852831"/>
    <w:rsid w:val="00893216"/>
    <w:rsid w:val="00893E56"/>
    <w:rsid w:val="0092684B"/>
    <w:rsid w:val="009762A6"/>
    <w:rsid w:val="0099749E"/>
    <w:rsid w:val="009D531A"/>
    <w:rsid w:val="00A0320C"/>
    <w:rsid w:val="00A23F2F"/>
    <w:rsid w:val="00A448CD"/>
    <w:rsid w:val="00A86EF6"/>
    <w:rsid w:val="00AD6A07"/>
    <w:rsid w:val="00AE6460"/>
    <w:rsid w:val="00AF67CB"/>
    <w:rsid w:val="00B04393"/>
    <w:rsid w:val="00B1481D"/>
    <w:rsid w:val="00B22EE6"/>
    <w:rsid w:val="00B24C47"/>
    <w:rsid w:val="00BB6687"/>
    <w:rsid w:val="00BC66EA"/>
    <w:rsid w:val="00BE526F"/>
    <w:rsid w:val="00BF3A44"/>
    <w:rsid w:val="00C1026C"/>
    <w:rsid w:val="00C33AF7"/>
    <w:rsid w:val="00C44D06"/>
    <w:rsid w:val="00C54DDE"/>
    <w:rsid w:val="00C67719"/>
    <w:rsid w:val="00C74726"/>
    <w:rsid w:val="00C76A51"/>
    <w:rsid w:val="00CA1600"/>
    <w:rsid w:val="00CF4D1A"/>
    <w:rsid w:val="00DB08EB"/>
    <w:rsid w:val="00E4324E"/>
    <w:rsid w:val="00EF4790"/>
    <w:rsid w:val="00F13CD3"/>
    <w:rsid w:val="00F21A9A"/>
    <w:rsid w:val="00F33952"/>
    <w:rsid w:val="00F548E4"/>
    <w:rsid w:val="00F61990"/>
    <w:rsid w:val="00F6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F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032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852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5283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52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5283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1</Pages>
  <Words>117</Words>
  <Characters>673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mqsy</dc:creator>
  <cp:keywords/>
  <dc:description/>
  <cp:lastModifiedBy>User</cp:lastModifiedBy>
  <cp:revision>22</cp:revision>
  <cp:lastPrinted>2013-12-17T01:45:00Z</cp:lastPrinted>
  <dcterms:created xsi:type="dcterms:W3CDTF">2013-03-05T13:00:00Z</dcterms:created>
  <dcterms:modified xsi:type="dcterms:W3CDTF">2014-01-14T09:03:00Z</dcterms:modified>
</cp:coreProperties>
</file>